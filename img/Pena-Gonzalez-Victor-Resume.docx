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700" w:type="dxa"/>
        <w:tblInd w:w="-36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"/>
        <w:gridCol w:w="3420"/>
        <w:gridCol w:w="270"/>
        <w:gridCol w:w="90"/>
        <w:gridCol w:w="7010"/>
        <w:gridCol w:w="550"/>
      </w:tblGrid>
      <w:tr w:rsidR="001B2ABD" w14:paraId="7315F190" w14:textId="77777777" w:rsidTr="00DF278A">
        <w:trPr>
          <w:gridBefore w:val="1"/>
          <w:gridAfter w:val="1"/>
          <w:wBefore w:w="360" w:type="dxa"/>
          <w:wAfter w:w="550" w:type="dxa"/>
          <w:trHeight w:val="594"/>
        </w:trPr>
        <w:tc>
          <w:tcPr>
            <w:tcW w:w="3420" w:type="dxa"/>
            <w:vAlign w:val="bottom"/>
          </w:tcPr>
          <w:p w14:paraId="3E3BABF7" w14:textId="792CB266" w:rsidR="001B2ABD" w:rsidRDefault="001B2ABD" w:rsidP="00BA491B">
            <w:pPr>
              <w:tabs>
                <w:tab w:val="left" w:pos="990"/>
              </w:tabs>
            </w:pPr>
          </w:p>
        </w:tc>
        <w:tc>
          <w:tcPr>
            <w:tcW w:w="270" w:type="dxa"/>
          </w:tcPr>
          <w:p w14:paraId="1241051D" w14:textId="77777777" w:rsidR="001B2ABD" w:rsidRPr="00BA491B" w:rsidRDefault="001B2ABD" w:rsidP="000C45FF">
            <w:pPr>
              <w:tabs>
                <w:tab w:val="left" w:pos="990"/>
              </w:tabs>
              <w:rPr>
                <w:sz w:val="72"/>
                <w:szCs w:val="72"/>
              </w:rPr>
            </w:pPr>
          </w:p>
        </w:tc>
        <w:tc>
          <w:tcPr>
            <w:tcW w:w="7100" w:type="dxa"/>
            <w:gridSpan w:val="2"/>
            <w:vAlign w:val="bottom"/>
          </w:tcPr>
          <w:p w14:paraId="636DEFF7" w14:textId="22FE8093" w:rsidR="001B2ABD" w:rsidRPr="00564179" w:rsidRDefault="00BA491B" w:rsidP="00E15690">
            <w:pPr>
              <w:pStyle w:val="Title"/>
              <w:jc w:val="right"/>
              <w:rPr>
                <w:sz w:val="44"/>
                <w:szCs w:val="44"/>
              </w:rPr>
            </w:pPr>
            <w:r w:rsidRPr="00564179">
              <w:rPr>
                <w:sz w:val="44"/>
                <w:szCs w:val="44"/>
              </w:rPr>
              <w:t>Victor M. Pena Gonzalez</w:t>
            </w:r>
          </w:p>
          <w:p w14:paraId="0B9BCD0C" w14:textId="2DDABBBA" w:rsidR="001B2ABD" w:rsidRPr="00564179" w:rsidRDefault="00BA491B" w:rsidP="00E15690">
            <w:pPr>
              <w:pStyle w:val="Subtitle"/>
              <w:jc w:val="right"/>
              <w:rPr>
                <w:sz w:val="36"/>
                <w:szCs w:val="36"/>
              </w:rPr>
            </w:pPr>
            <w:r w:rsidRPr="001E61C6">
              <w:rPr>
                <w:spacing w:val="0"/>
                <w:w w:val="61"/>
                <w:sz w:val="36"/>
                <w:szCs w:val="36"/>
              </w:rPr>
              <w:t>Full Stack Develope</w:t>
            </w:r>
            <w:r w:rsidRPr="001E61C6">
              <w:rPr>
                <w:spacing w:val="10"/>
                <w:w w:val="61"/>
                <w:sz w:val="36"/>
                <w:szCs w:val="36"/>
              </w:rPr>
              <w:t>r</w:t>
            </w:r>
          </w:p>
        </w:tc>
      </w:tr>
      <w:tr w:rsidR="001B2ABD" w14:paraId="1DFAC4EE" w14:textId="77777777" w:rsidTr="00E040E9">
        <w:tc>
          <w:tcPr>
            <w:tcW w:w="3780" w:type="dxa"/>
            <w:gridSpan w:val="2"/>
          </w:tcPr>
          <w:sdt>
            <w:sdtPr>
              <w:id w:val="-1711873194"/>
              <w:placeholder>
                <w:docPart w:val="FC20DD22AA7E41A899DCFBCD977D276D"/>
              </w:placeholder>
              <w:temporary/>
              <w:showingPlcHdr/>
              <w15:appearance w15:val="hidden"/>
            </w:sdtPr>
            <w:sdtEndPr/>
            <w:sdtContent>
              <w:p w14:paraId="2BE127F6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17717167" w14:textId="786A12A3" w:rsidR="00036450" w:rsidRPr="00751F08" w:rsidRDefault="00BA491B" w:rsidP="00036450">
            <w:pPr>
              <w:rPr>
                <w:rFonts w:ascii="Century Gothic" w:hAnsi="Century Gothic"/>
                <w:b/>
                <w:bCs/>
                <w:color w:val="0070C0"/>
              </w:rPr>
            </w:pPr>
            <w:r w:rsidRPr="006A24DE">
              <w:rPr>
                <w:rFonts w:cs="Segoe UI"/>
                <w:color w:val="0D0D0D"/>
                <w:shd w:val="clear" w:color="auto" w:fill="FFFFFF"/>
              </w:rPr>
              <w:t>Results-driven and detail-oriented Web Developer with experience in designing, developing, and maintaining dynamic web applications. Proficient in front-end and back-end technologies including HTML, CSS, JavaScript, PHP, and SQL. Skilled in responsive design, cross-browser compatibility, and user experience optimization</w:t>
            </w:r>
            <w:r>
              <w:rPr>
                <w:rFonts w:cs="Segoe UI"/>
                <w:color w:val="0D0D0D"/>
                <w:shd w:val="clear" w:color="auto" w:fill="FFFFFF"/>
              </w:rPr>
              <w:t xml:space="preserve">. </w:t>
            </w:r>
            <w:r w:rsidRPr="006A24DE">
              <w:rPr>
                <w:rFonts w:cs="Segoe UI"/>
                <w:color w:val="0D0D0D"/>
                <w:shd w:val="clear" w:color="auto" w:fill="FFFFFF"/>
              </w:rPr>
              <w:t>Passionate about staying updated with emerging web technologies and trends to continuously enhance my skill set and deliver innovative solutions</w:t>
            </w:r>
            <w:r w:rsidRPr="00D726E3">
              <w:rPr>
                <w:rFonts w:ascii="Century Gothic" w:hAnsi="Century Gothic" w:cs="Segoe UI"/>
                <w:color w:val="0D0D0D"/>
                <w:shd w:val="clear" w:color="auto" w:fill="FFFFFF"/>
              </w:rPr>
              <w:t>.</w:t>
            </w:r>
          </w:p>
          <w:sdt>
            <w:sdtPr>
              <w:id w:val="-1954003311"/>
              <w:placeholder>
                <w:docPart w:val="AA62547F09A4457680B75A05E1D6D5D2"/>
              </w:placeholder>
              <w:temporary/>
              <w:showingPlcHdr/>
              <w15:appearance w15:val="hidden"/>
            </w:sdtPr>
            <w:sdtEndPr/>
            <w:sdtContent>
              <w:p w14:paraId="76183DAD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1B031E12" w14:textId="4AB2446D" w:rsidR="004D3011" w:rsidRDefault="00320718" w:rsidP="004D3011">
            <w:r>
              <w:t>Patchogue, NY</w:t>
            </w:r>
          </w:p>
          <w:p w14:paraId="48670B27" w14:textId="271CFC39" w:rsidR="00320718" w:rsidRDefault="00520077" w:rsidP="004D3011">
            <w:r>
              <w:t xml:space="preserve">Open to remote work </w:t>
            </w:r>
            <w:r w:rsidR="00751F08">
              <w:t>opportunities</w:t>
            </w:r>
            <w:r>
              <w:t>.</w:t>
            </w:r>
          </w:p>
          <w:p w14:paraId="4CA02B55" w14:textId="29E2B8A8" w:rsidR="004D3011" w:rsidRDefault="00BA491B" w:rsidP="004D3011">
            <w:r>
              <w:t>939-325-1088</w:t>
            </w:r>
          </w:p>
          <w:p w14:paraId="37AB2F33" w14:textId="3B8D5C4D" w:rsidR="004D3011" w:rsidRDefault="00690272" w:rsidP="004D3011">
            <w:hyperlink r:id="rId8" w:history="1">
              <w:r w:rsidR="00BA491B" w:rsidRPr="00213FA3">
                <w:rPr>
                  <w:rStyle w:val="Hyperlink"/>
                </w:rPr>
                <w:t>https://www.linkedin.com/in/vicmpgdev/</w:t>
              </w:r>
            </w:hyperlink>
          </w:p>
          <w:p w14:paraId="244495DB" w14:textId="0BBF819B" w:rsidR="004D3011" w:rsidRDefault="00690272" w:rsidP="004D3011">
            <w:hyperlink r:id="rId9" w:history="1">
              <w:r w:rsidR="00BA491B" w:rsidRPr="00213FA3">
                <w:rPr>
                  <w:rStyle w:val="Hyperlink"/>
                </w:rPr>
                <w:t>https://github.com/vicmpg</w:t>
              </w:r>
            </w:hyperlink>
          </w:p>
          <w:p w14:paraId="67FB3B75" w14:textId="3200547B" w:rsidR="00BA491B" w:rsidRPr="00BA491B" w:rsidRDefault="00690272" w:rsidP="004D3011">
            <w:pPr>
              <w:rPr>
                <w:rStyle w:val="Hyperlink"/>
                <w:color w:val="auto"/>
                <w:u w:val="none"/>
              </w:rPr>
            </w:pPr>
            <w:hyperlink r:id="rId10" w:history="1">
              <w:r w:rsidR="00BA491B" w:rsidRPr="00213FA3">
                <w:rPr>
                  <w:rStyle w:val="Hyperlink"/>
                </w:rPr>
                <w:t>Vicmpg22@gmail.com</w:t>
              </w:r>
            </w:hyperlink>
          </w:p>
          <w:p w14:paraId="080F00D1" w14:textId="52B6C5B1" w:rsidR="004D3011" w:rsidRPr="00CB0055" w:rsidRDefault="00C229CC" w:rsidP="00CB0055">
            <w:pPr>
              <w:pStyle w:val="Heading3"/>
            </w:pPr>
            <w:r>
              <w:t>Skills</w:t>
            </w:r>
          </w:p>
          <w:p w14:paraId="768BF7E6" w14:textId="77777777" w:rsidR="004D3011" w:rsidRPr="00751F08" w:rsidRDefault="00C229CC" w:rsidP="00C229CC">
            <w:pPr>
              <w:rPr>
                <w:szCs w:val="18"/>
              </w:rPr>
            </w:pPr>
            <w:r w:rsidRPr="00751F08">
              <w:rPr>
                <w:szCs w:val="18"/>
              </w:rPr>
              <w:t>Front-End Development:</w:t>
            </w:r>
          </w:p>
          <w:p w14:paraId="4A12B7E1" w14:textId="77777777" w:rsidR="00C229CC" w:rsidRPr="00751F08" w:rsidRDefault="00C229CC" w:rsidP="00C229CC">
            <w:pPr>
              <w:pStyle w:val="ListBullet"/>
              <w:spacing w:line="240" w:lineRule="auto"/>
              <w:rPr>
                <w:b/>
                <w:bCs/>
                <w:sz w:val="18"/>
                <w:szCs w:val="18"/>
              </w:rPr>
            </w:pPr>
            <w:r w:rsidRPr="00751F08">
              <w:rPr>
                <w:sz w:val="18"/>
                <w:szCs w:val="18"/>
              </w:rPr>
              <w:t>HTML, CSS, JavaScript, TypeScript</w:t>
            </w:r>
          </w:p>
          <w:p w14:paraId="4B25127F" w14:textId="77777777" w:rsidR="00C229CC" w:rsidRPr="00751F08" w:rsidRDefault="00C229CC" w:rsidP="00C229CC">
            <w:pPr>
              <w:pStyle w:val="ListBullet"/>
              <w:spacing w:line="240" w:lineRule="auto"/>
              <w:rPr>
                <w:b/>
                <w:bCs/>
                <w:sz w:val="18"/>
                <w:szCs w:val="18"/>
              </w:rPr>
            </w:pPr>
            <w:r w:rsidRPr="00751F08">
              <w:rPr>
                <w:sz w:val="18"/>
                <w:szCs w:val="18"/>
              </w:rPr>
              <w:t>Responsive design</w:t>
            </w:r>
          </w:p>
          <w:p w14:paraId="68437138" w14:textId="77777777" w:rsidR="00C229CC" w:rsidRPr="00751F08" w:rsidRDefault="00C229CC" w:rsidP="00C229CC">
            <w:pPr>
              <w:pStyle w:val="ListBullet"/>
              <w:spacing w:line="240" w:lineRule="auto"/>
              <w:rPr>
                <w:b/>
                <w:bCs/>
                <w:sz w:val="18"/>
                <w:szCs w:val="18"/>
              </w:rPr>
            </w:pPr>
            <w:r w:rsidRPr="00751F08">
              <w:rPr>
                <w:sz w:val="18"/>
                <w:szCs w:val="18"/>
              </w:rPr>
              <w:t>Bootstrap library</w:t>
            </w:r>
          </w:p>
          <w:p w14:paraId="7E5B5E70" w14:textId="77777777" w:rsidR="00C229CC" w:rsidRPr="00751F08" w:rsidRDefault="00C229CC" w:rsidP="00C229CC">
            <w:pPr>
              <w:pStyle w:val="ListBullet"/>
              <w:spacing w:line="240" w:lineRule="auto"/>
              <w:rPr>
                <w:b/>
                <w:bCs/>
                <w:sz w:val="18"/>
                <w:szCs w:val="18"/>
              </w:rPr>
            </w:pPr>
            <w:r w:rsidRPr="00751F08">
              <w:rPr>
                <w:sz w:val="18"/>
                <w:szCs w:val="18"/>
              </w:rPr>
              <w:t>Angular, React, Redux, Vue</w:t>
            </w:r>
          </w:p>
          <w:p w14:paraId="23FF822A" w14:textId="77777777" w:rsidR="00C229CC" w:rsidRPr="00751F08" w:rsidRDefault="00C229CC" w:rsidP="00C229CC">
            <w:pPr>
              <w:pStyle w:val="ListBullet"/>
              <w:spacing w:line="240" w:lineRule="auto"/>
              <w:rPr>
                <w:b/>
                <w:bCs/>
                <w:sz w:val="18"/>
                <w:szCs w:val="18"/>
              </w:rPr>
            </w:pPr>
            <w:r w:rsidRPr="00751F08">
              <w:rPr>
                <w:sz w:val="18"/>
                <w:szCs w:val="18"/>
              </w:rPr>
              <w:t>jQuery</w:t>
            </w:r>
          </w:p>
          <w:p w14:paraId="7C09F711" w14:textId="77777777" w:rsidR="00A53ED4" w:rsidRPr="00A53ED4" w:rsidRDefault="00C229CC" w:rsidP="00751F08">
            <w:pPr>
              <w:pStyle w:val="ListBullet"/>
              <w:rPr>
                <w:b/>
                <w:bCs/>
                <w:sz w:val="18"/>
                <w:szCs w:val="18"/>
              </w:rPr>
            </w:pPr>
            <w:r w:rsidRPr="00751F08">
              <w:rPr>
                <w:sz w:val="18"/>
                <w:szCs w:val="18"/>
              </w:rPr>
              <w:t>Functional object-oriented</w:t>
            </w:r>
          </w:p>
          <w:p w14:paraId="29C595C1" w14:textId="5921AD80" w:rsidR="00C229CC" w:rsidRPr="00751F08" w:rsidRDefault="00C229CC" w:rsidP="00A53ED4">
            <w:pPr>
              <w:pStyle w:val="ListBullet"/>
              <w:numPr>
                <w:ilvl w:val="0"/>
                <w:numId w:val="0"/>
              </w:numPr>
              <w:ind w:left="216"/>
              <w:rPr>
                <w:b/>
                <w:bCs/>
                <w:sz w:val="18"/>
                <w:szCs w:val="18"/>
              </w:rPr>
            </w:pPr>
            <w:r w:rsidRPr="00751F08">
              <w:rPr>
                <w:sz w:val="18"/>
                <w:szCs w:val="18"/>
              </w:rPr>
              <w:t>programming</w:t>
            </w:r>
          </w:p>
          <w:p w14:paraId="55E75B4B" w14:textId="77777777" w:rsidR="00C229CC" w:rsidRPr="00751F08" w:rsidRDefault="00C229CC" w:rsidP="00C229CC">
            <w:pPr>
              <w:rPr>
                <w:szCs w:val="18"/>
              </w:rPr>
            </w:pPr>
            <w:r w:rsidRPr="00751F08">
              <w:rPr>
                <w:szCs w:val="18"/>
              </w:rPr>
              <w:t>Back-End &amp; Databases:</w:t>
            </w:r>
          </w:p>
          <w:p w14:paraId="3FCA6DBD" w14:textId="77777777" w:rsidR="00C229CC" w:rsidRPr="00751F08" w:rsidRDefault="00C229CC" w:rsidP="00C229CC">
            <w:pPr>
              <w:pStyle w:val="ListBullet"/>
              <w:spacing w:line="240" w:lineRule="auto"/>
              <w:rPr>
                <w:b/>
                <w:bCs/>
                <w:sz w:val="18"/>
                <w:szCs w:val="18"/>
              </w:rPr>
            </w:pPr>
            <w:r w:rsidRPr="00751F08">
              <w:rPr>
                <w:sz w:val="18"/>
                <w:szCs w:val="18"/>
              </w:rPr>
              <w:t>Node.js</w:t>
            </w:r>
          </w:p>
          <w:p w14:paraId="53E0CFD7" w14:textId="77777777" w:rsidR="00C229CC" w:rsidRPr="00751F08" w:rsidRDefault="00C229CC" w:rsidP="00C229CC">
            <w:pPr>
              <w:pStyle w:val="ListBullet"/>
              <w:spacing w:line="240" w:lineRule="auto"/>
              <w:rPr>
                <w:b/>
                <w:bCs/>
                <w:sz w:val="18"/>
                <w:szCs w:val="18"/>
              </w:rPr>
            </w:pPr>
            <w:r w:rsidRPr="00751F08">
              <w:rPr>
                <w:sz w:val="18"/>
                <w:szCs w:val="18"/>
              </w:rPr>
              <w:t>APIs</w:t>
            </w:r>
          </w:p>
          <w:p w14:paraId="1473AFEE" w14:textId="43AA9C1F" w:rsidR="00C229CC" w:rsidRPr="00751F08" w:rsidRDefault="00C229CC" w:rsidP="00C229CC">
            <w:pPr>
              <w:pStyle w:val="ListBullet"/>
              <w:spacing w:line="240" w:lineRule="auto"/>
              <w:rPr>
                <w:b/>
                <w:bCs/>
                <w:sz w:val="18"/>
                <w:szCs w:val="18"/>
              </w:rPr>
            </w:pPr>
            <w:r w:rsidRPr="00751F08">
              <w:rPr>
                <w:sz w:val="18"/>
                <w:szCs w:val="18"/>
              </w:rPr>
              <w:t>JSON</w:t>
            </w:r>
          </w:p>
          <w:p w14:paraId="05210234" w14:textId="1BB6A00A" w:rsidR="00C229CC" w:rsidRPr="00751F08" w:rsidRDefault="00C229CC" w:rsidP="00C229CC">
            <w:pPr>
              <w:pStyle w:val="ListBullet"/>
              <w:spacing w:line="240" w:lineRule="auto"/>
              <w:rPr>
                <w:b/>
                <w:bCs/>
                <w:sz w:val="18"/>
                <w:szCs w:val="18"/>
              </w:rPr>
            </w:pPr>
            <w:r w:rsidRPr="00751F08">
              <w:rPr>
                <w:sz w:val="18"/>
                <w:szCs w:val="18"/>
              </w:rPr>
              <w:t>AWS</w:t>
            </w:r>
          </w:p>
          <w:p w14:paraId="00AE3217" w14:textId="69CB7488" w:rsidR="00C229CC" w:rsidRPr="00C23D18" w:rsidRDefault="00C229CC" w:rsidP="00C229CC">
            <w:pPr>
              <w:pStyle w:val="ListBullet"/>
              <w:spacing w:line="240" w:lineRule="auto"/>
              <w:rPr>
                <w:b/>
                <w:bCs/>
                <w:sz w:val="18"/>
                <w:szCs w:val="18"/>
              </w:rPr>
            </w:pPr>
            <w:r w:rsidRPr="00751F08">
              <w:rPr>
                <w:sz w:val="18"/>
                <w:szCs w:val="18"/>
              </w:rPr>
              <w:t>MongoDB, Firebase</w:t>
            </w:r>
          </w:p>
          <w:p w14:paraId="1C762486" w14:textId="77777777" w:rsidR="00C23D18" w:rsidRDefault="00C23D18" w:rsidP="00C23D18">
            <w:pPr>
              <w:pStyle w:val="ListBullet"/>
              <w:numPr>
                <w:ilvl w:val="0"/>
                <w:numId w:val="0"/>
              </w:numPr>
              <w:spacing w:line="240" w:lineRule="auto"/>
              <w:ind w:left="216"/>
              <w:rPr>
                <w:sz w:val="18"/>
                <w:szCs w:val="18"/>
              </w:rPr>
            </w:pPr>
          </w:p>
          <w:p w14:paraId="4288AA9D" w14:textId="3C2C9C80" w:rsidR="00C23D18" w:rsidRPr="001E61C6" w:rsidRDefault="00C23D18" w:rsidP="001E61C6">
            <w:pPr>
              <w:pStyle w:val="ListBullet"/>
              <w:numPr>
                <w:ilvl w:val="0"/>
                <w:numId w:val="0"/>
              </w:numPr>
              <w:spacing w:line="240" w:lineRule="auto"/>
              <w:ind w:left="216" w:hanging="216"/>
              <w:rPr>
                <w:sz w:val="18"/>
                <w:szCs w:val="18"/>
              </w:rPr>
            </w:pPr>
            <w:r w:rsidRPr="001E61C6">
              <w:rPr>
                <w:sz w:val="18"/>
                <w:szCs w:val="18"/>
              </w:rPr>
              <w:t>Also proficient in:</w:t>
            </w:r>
          </w:p>
          <w:p w14:paraId="483C297E" w14:textId="00448072" w:rsidR="00C23D18" w:rsidRPr="001E61C6" w:rsidRDefault="00C23D18" w:rsidP="001E61C6">
            <w:pPr>
              <w:pStyle w:val="ListBullet"/>
              <w:spacing w:line="240" w:lineRule="auto"/>
              <w:rPr>
                <w:sz w:val="18"/>
                <w:szCs w:val="18"/>
              </w:rPr>
            </w:pPr>
            <w:r w:rsidRPr="001E61C6">
              <w:rPr>
                <w:sz w:val="18"/>
                <w:szCs w:val="18"/>
              </w:rPr>
              <w:t>Python</w:t>
            </w:r>
          </w:p>
          <w:p w14:paraId="77407595" w14:textId="1BB9E47F" w:rsidR="000E2A01" w:rsidRPr="001E61C6" w:rsidRDefault="00C23D18" w:rsidP="001E61C6">
            <w:pPr>
              <w:pStyle w:val="ListBullet"/>
              <w:spacing w:line="240" w:lineRule="auto"/>
              <w:rPr>
                <w:sz w:val="18"/>
                <w:szCs w:val="18"/>
              </w:rPr>
            </w:pPr>
            <w:r w:rsidRPr="001E61C6">
              <w:rPr>
                <w:sz w:val="18"/>
                <w:szCs w:val="18"/>
              </w:rPr>
              <w:t>C#</w:t>
            </w:r>
          </w:p>
          <w:p w14:paraId="37DFB593" w14:textId="3FC350F0" w:rsidR="000E2A01" w:rsidRPr="001E61C6" w:rsidRDefault="00120230" w:rsidP="001E61C6">
            <w:pPr>
              <w:pStyle w:val="ListBullet"/>
              <w:spacing w:line="240" w:lineRule="auto"/>
              <w:rPr>
                <w:sz w:val="18"/>
                <w:szCs w:val="18"/>
              </w:rPr>
            </w:pPr>
            <w:r w:rsidRPr="001E61C6">
              <w:rPr>
                <w:sz w:val="18"/>
                <w:szCs w:val="18"/>
              </w:rPr>
              <w:t>Linux</w:t>
            </w:r>
          </w:p>
          <w:p w14:paraId="474D015A" w14:textId="2CF885DD" w:rsidR="00EC0AA4" w:rsidRPr="001E61C6" w:rsidRDefault="00001F73" w:rsidP="001E61C6">
            <w:pPr>
              <w:pStyle w:val="ListBullet"/>
              <w:spacing w:line="240" w:lineRule="auto"/>
              <w:rPr>
                <w:sz w:val="18"/>
                <w:szCs w:val="18"/>
              </w:rPr>
            </w:pPr>
            <w:r w:rsidRPr="001E61C6">
              <w:rPr>
                <w:sz w:val="18"/>
                <w:szCs w:val="18"/>
              </w:rPr>
              <w:t>Git</w:t>
            </w:r>
            <w:r w:rsidR="00EC0AA4" w:rsidRPr="001E61C6">
              <w:rPr>
                <w:sz w:val="18"/>
                <w:szCs w:val="18"/>
              </w:rPr>
              <w:t>, GitHub</w:t>
            </w:r>
          </w:p>
          <w:p w14:paraId="512B4AB4" w14:textId="4FEBE66C" w:rsidR="00EC0AA4" w:rsidRPr="001E61C6" w:rsidRDefault="006339BC" w:rsidP="001E61C6">
            <w:pPr>
              <w:pStyle w:val="ListBullet"/>
              <w:spacing w:line="240" w:lineRule="auto"/>
              <w:rPr>
                <w:sz w:val="18"/>
                <w:szCs w:val="18"/>
              </w:rPr>
            </w:pPr>
            <w:r w:rsidRPr="001E61C6">
              <w:rPr>
                <w:sz w:val="18"/>
                <w:szCs w:val="18"/>
              </w:rPr>
              <w:t>Postman</w:t>
            </w:r>
          </w:p>
          <w:p w14:paraId="49982750" w14:textId="3A5A2A33" w:rsidR="006339BC" w:rsidRPr="001E61C6" w:rsidRDefault="006339BC" w:rsidP="001E61C6">
            <w:pPr>
              <w:pStyle w:val="ListBullet"/>
              <w:spacing w:line="240" w:lineRule="auto"/>
              <w:rPr>
                <w:sz w:val="18"/>
                <w:szCs w:val="18"/>
              </w:rPr>
            </w:pPr>
            <w:r w:rsidRPr="001E61C6">
              <w:rPr>
                <w:sz w:val="18"/>
                <w:szCs w:val="18"/>
              </w:rPr>
              <w:t>Android Studio</w:t>
            </w:r>
          </w:p>
          <w:p w14:paraId="1370B4CF" w14:textId="1F6E42D1" w:rsidR="00C229CC" w:rsidRPr="004D3011" w:rsidRDefault="00C229CC" w:rsidP="00C229CC"/>
        </w:tc>
        <w:tc>
          <w:tcPr>
            <w:tcW w:w="360" w:type="dxa"/>
            <w:gridSpan w:val="2"/>
          </w:tcPr>
          <w:p w14:paraId="65D5320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7560" w:type="dxa"/>
            <w:gridSpan w:val="2"/>
          </w:tcPr>
          <w:sdt>
            <w:sdtPr>
              <w:id w:val="1049110328"/>
              <w:placeholder>
                <w:docPart w:val="B76B9BDF554A48C5802BB1EA38A6DFF5"/>
              </w:placeholder>
              <w:temporary/>
              <w:showingPlcHdr/>
              <w15:appearance w15:val="hidden"/>
            </w:sdtPr>
            <w:sdtEndPr/>
            <w:sdtContent>
              <w:p w14:paraId="3EED25A9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3C4A3CC5" w14:textId="187686C1" w:rsidR="00036450" w:rsidRPr="00B359E4" w:rsidRDefault="00DA5816" w:rsidP="00835BE8">
            <w:pPr>
              <w:pStyle w:val="Heading4"/>
            </w:pPr>
            <w:proofErr w:type="spellStart"/>
            <w:r>
              <w:t>CareerFoundry</w:t>
            </w:r>
            <w:proofErr w:type="spellEnd"/>
            <w:r w:rsidR="00835BE8">
              <w:t xml:space="preserve"> / Expected, June 2024</w:t>
            </w:r>
          </w:p>
          <w:p w14:paraId="070A171B" w14:textId="42F68C38" w:rsidR="004D3011" w:rsidRDefault="00DA5816" w:rsidP="00036450">
            <w:r>
              <w:t>Certificate in Full-Stack Web Development</w:t>
            </w:r>
          </w:p>
          <w:p w14:paraId="29250981" w14:textId="77777777" w:rsidR="00036450" w:rsidRDefault="00036450" w:rsidP="00036450"/>
          <w:p w14:paraId="14386DAF" w14:textId="2A6F412C" w:rsidR="00036450" w:rsidRPr="00B359E4" w:rsidRDefault="00DA5816" w:rsidP="00E50619">
            <w:pPr>
              <w:pStyle w:val="Heading4"/>
            </w:pPr>
            <w:r>
              <w:t>DeVry University</w:t>
            </w:r>
            <w:r w:rsidR="00E50619">
              <w:t xml:space="preserve"> / February 2023</w:t>
            </w:r>
          </w:p>
          <w:p w14:paraId="53D4999B" w14:textId="74DC5748" w:rsidR="00036450" w:rsidRDefault="00DA5816" w:rsidP="00036450">
            <w:r>
              <w:t>Undergraduate Certificate in Programming Essentials</w:t>
            </w:r>
          </w:p>
          <w:p w14:paraId="1E15B0A5" w14:textId="7D07D598" w:rsidR="00036450" w:rsidRDefault="00DA5816" w:rsidP="00036450">
            <w:pPr>
              <w:pStyle w:val="Heading2"/>
            </w:pPr>
            <w:r>
              <w:t>Web development projects</w:t>
            </w:r>
          </w:p>
          <w:p w14:paraId="7792C6C6" w14:textId="168F139F" w:rsidR="00036450" w:rsidRPr="00751F08" w:rsidRDefault="00DA5816" w:rsidP="00E50619">
            <w:pPr>
              <w:pStyle w:val="Heading4"/>
              <w:rPr>
                <w:bCs/>
                <w:szCs w:val="18"/>
              </w:rPr>
            </w:pPr>
            <w:r w:rsidRPr="00751F08">
              <w:rPr>
                <w:szCs w:val="18"/>
              </w:rPr>
              <w:t>My Flix Project</w:t>
            </w:r>
            <w:r w:rsidR="00036450" w:rsidRPr="00751F08">
              <w:rPr>
                <w:szCs w:val="18"/>
              </w:rPr>
              <w:t xml:space="preserve"> </w:t>
            </w:r>
            <w:r w:rsidR="00E50619" w:rsidRPr="00751F08">
              <w:rPr>
                <w:szCs w:val="18"/>
              </w:rPr>
              <w:t>–</w:t>
            </w:r>
            <w:r w:rsidRPr="00751F08">
              <w:rPr>
                <w:szCs w:val="18"/>
              </w:rPr>
              <w:t xml:space="preserve"> </w:t>
            </w:r>
            <w:proofErr w:type="spellStart"/>
            <w:r w:rsidRPr="00751F08">
              <w:rPr>
                <w:szCs w:val="18"/>
              </w:rPr>
              <w:t>CareerFoundry</w:t>
            </w:r>
            <w:proofErr w:type="spellEnd"/>
            <w:r w:rsidR="00E50619" w:rsidRPr="00751F08">
              <w:rPr>
                <w:szCs w:val="18"/>
              </w:rPr>
              <w:t xml:space="preserve"> / November 2023 - Current</w:t>
            </w:r>
          </w:p>
          <w:p w14:paraId="44AD1667" w14:textId="4C9CE3C4" w:rsidR="00DA5816" w:rsidRPr="00751F08" w:rsidRDefault="00DA5816" w:rsidP="00751F08">
            <w:pPr>
              <w:pStyle w:val="ListBullet"/>
              <w:spacing w:line="240" w:lineRule="auto"/>
              <w:rPr>
                <w:sz w:val="18"/>
                <w:szCs w:val="18"/>
              </w:rPr>
            </w:pPr>
            <w:r w:rsidRPr="00751F08">
              <w:rPr>
                <w:sz w:val="18"/>
                <w:szCs w:val="18"/>
              </w:rPr>
              <w:t>Created a non-relational database (Mongo DB).</w:t>
            </w:r>
          </w:p>
          <w:p w14:paraId="54E08D9E" w14:textId="39DAB058" w:rsidR="00036450" w:rsidRPr="00751F08" w:rsidRDefault="00DA5816" w:rsidP="00751F08">
            <w:pPr>
              <w:pStyle w:val="ListBullet"/>
              <w:spacing w:line="240" w:lineRule="auto"/>
              <w:rPr>
                <w:sz w:val="18"/>
                <w:szCs w:val="18"/>
              </w:rPr>
            </w:pPr>
            <w:r w:rsidRPr="00751F08">
              <w:rPr>
                <w:sz w:val="18"/>
                <w:szCs w:val="18"/>
              </w:rPr>
              <w:t>Built a Rest API with Node.js and express.</w:t>
            </w:r>
          </w:p>
          <w:p w14:paraId="7ECF8C12" w14:textId="6B720029" w:rsidR="00DA5816" w:rsidRPr="00751F08" w:rsidRDefault="00DA5816" w:rsidP="00751F08">
            <w:pPr>
              <w:pStyle w:val="ListBullet"/>
              <w:spacing w:line="240" w:lineRule="auto"/>
              <w:rPr>
                <w:sz w:val="18"/>
                <w:szCs w:val="18"/>
              </w:rPr>
            </w:pPr>
            <w:r w:rsidRPr="00751F08">
              <w:rPr>
                <w:sz w:val="18"/>
                <w:szCs w:val="18"/>
              </w:rPr>
              <w:t>Tested API endpoints with Postman.</w:t>
            </w:r>
          </w:p>
          <w:p w14:paraId="45A5D19F" w14:textId="22DDCB45" w:rsidR="004D3011" w:rsidRPr="00751F08" w:rsidRDefault="00DA5816" w:rsidP="00751F08">
            <w:pPr>
              <w:pStyle w:val="ListBullet"/>
              <w:spacing w:line="240" w:lineRule="auto"/>
              <w:rPr>
                <w:sz w:val="18"/>
                <w:szCs w:val="18"/>
              </w:rPr>
            </w:pPr>
            <w:r w:rsidRPr="00751F08">
              <w:rPr>
                <w:sz w:val="18"/>
                <w:szCs w:val="18"/>
              </w:rPr>
              <w:t>Created two single-page, responsive front-end applications (React and Angular).</w:t>
            </w:r>
          </w:p>
          <w:p w14:paraId="72387C66" w14:textId="7EA153D2" w:rsidR="004D3011" w:rsidRPr="00751F08" w:rsidRDefault="00DA5816" w:rsidP="00E50619">
            <w:pPr>
              <w:pStyle w:val="Heading4"/>
              <w:rPr>
                <w:bCs/>
                <w:szCs w:val="18"/>
              </w:rPr>
            </w:pPr>
            <w:r w:rsidRPr="00751F08">
              <w:rPr>
                <w:szCs w:val="18"/>
              </w:rPr>
              <w:t>Chat App</w:t>
            </w:r>
            <w:r w:rsidR="00AF0E25" w:rsidRPr="00751F08">
              <w:rPr>
                <w:szCs w:val="18"/>
              </w:rPr>
              <w:t xml:space="preserve"> </w:t>
            </w:r>
            <w:r w:rsidR="00E50619" w:rsidRPr="00751F08">
              <w:rPr>
                <w:szCs w:val="18"/>
              </w:rPr>
              <w:t>–</w:t>
            </w:r>
            <w:r w:rsidR="00AF0E25" w:rsidRPr="00751F08">
              <w:rPr>
                <w:szCs w:val="18"/>
              </w:rPr>
              <w:t xml:space="preserve"> </w:t>
            </w:r>
            <w:proofErr w:type="spellStart"/>
            <w:r w:rsidR="00AF0E25" w:rsidRPr="00751F08">
              <w:rPr>
                <w:szCs w:val="18"/>
              </w:rPr>
              <w:t>CareerFoundry</w:t>
            </w:r>
            <w:proofErr w:type="spellEnd"/>
            <w:r w:rsidR="00E50619" w:rsidRPr="00751F08">
              <w:rPr>
                <w:szCs w:val="18"/>
              </w:rPr>
              <w:t xml:space="preserve"> / December 2023 – January 2024</w:t>
            </w:r>
          </w:p>
          <w:p w14:paraId="28268280" w14:textId="77777777" w:rsidR="00AF0E25" w:rsidRPr="00751F08" w:rsidRDefault="00AF0E25" w:rsidP="00751F08">
            <w:pPr>
              <w:pStyle w:val="ListBullet"/>
              <w:rPr>
                <w:sz w:val="18"/>
                <w:szCs w:val="18"/>
              </w:rPr>
            </w:pPr>
            <w:r w:rsidRPr="00751F08">
              <w:rPr>
                <w:sz w:val="18"/>
                <w:szCs w:val="18"/>
              </w:rPr>
              <w:t>Developed a mobile chat application with React Native.</w:t>
            </w:r>
          </w:p>
          <w:p w14:paraId="098DDDBA" w14:textId="77777777" w:rsidR="00AF0E25" w:rsidRPr="00751F08" w:rsidRDefault="00AF0E25" w:rsidP="00751F08">
            <w:pPr>
              <w:pStyle w:val="ListBullet"/>
              <w:rPr>
                <w:sz w:val="18"/>
                <w:szCs w:val="18"/>
              </w:rPr>
            </w:pPr>
            <w:r w:rsidRPr="00751F08">
              <w:rPr>
                <w:sz w:val="18"/>
                <w:szCs w:val="18"/>
              </w:rPr>
              <w:t xml:space="preserve">Engineered client-side data management with Firestore Database. </w:t>
            </w:r>
          </w:p>
          <w:p w14:paraId="0CE1F91C" w14:textId="2520B341" w:rsidR="004D3011" w:rsidRPr="00751F08" w:rsidRDefault="00AF0E25" w:rsidP="00751F08">
            <w:pPr>
              <w:pStyle w:val="ListBullet"/>
              <w:rPr>
                <w:sz w:val="18"/>
                <w:szCs w:val="18"/>
              </w:rPr>
            </w:pPr>
            <w:r w:rsidRPr="00751F08">
              <w:rPr>
                <w:sz w:val="18"/>
                <w:szCs w:val="18"/>
              </w:rPr>
              <w:t>Integrated communication features using Gifted Chat Library.</w:t>
            </w:r>
            <w:r w:rsidR="00036450" w:rsidRPr="00751F08">
              <w:rPr>
                <w:sz w:val="18"/>
                <w:szCs w:val="18"/>
              </w:rPr>
              <w:t xml:space="preserve"> </w:t>
            </w:r>
          </w:p>
          <w:p w14:paraId="2BB661E9" w14:textId="6C0D8077" w:rsidR="004D3011" w:rsidRPr="00751F08" w:rsidRDefault="00AF0E25" w:rsidP="00B359E4">
            <w:pPr>
              <w:pStyle w:val="Date"/>
              <w:rPr>
                <w:b/>
                <w:bCs/>
                <w:szCs w:val="18"/>
              </w:rPr>
            </w:pPr>
            <w:r w:rsidRPr="00751F08">
              <w:rPr>
                <w:b/>
                <w:bCs/>
                <w:szCs w:val="18"/>
              </w:rPr>
              <w:t xml:space="preserve">Meet App </w:t>
            </w:r>
            <w:r w:rsidR="00E50619" w:rsidRPr="00751F08">
              <w:rPr>
                <w:b/>
                <w:bCs/>
                <w:szCs w:val="18"/>
              </w:rPr>
              <w:t>–</w:t>
            </w:r>
            <w:r w:rsidRPr="00751F08">
              <w:rPr>
                <w:b/>
                <w:bCs/>
                <w:szCs w:val="18"/>
              </w:rPr>
              <w:t xml:space="preserve"> </w:t>
            </w:r>
            <w:proofErr w:type="spellStart"/>
            <w:r w:rsidRPr="00751F08">
              <w:rPr>
                <w:b/>
                <w:bCs/>
                <w:szCs w:val="18"/>
              </w:rPr>
              <w:t>CareerFoundry</w:t>
            </w:r>
            <w:proofErr w:type="spellEnd"/>
            <w:r w:rsidR="00E50619" w:rsidRPr="00751F08">
              <w:rPr>
                <w:b/>
                <w:bCs/>
                <w:szCs w:val="18"/>
              </w:rPr>
              <w:t xml:space="preserve"> / November 2023 – December 2023</w:t>
            </w:r>
          </w:p>
          <w:p w14:paraId="652DB416" w14:textId="7E137911" w:rsidR="004D3011" w:rsidRPr="00751F08" w:rsidRDefault="00AF0E25" w:rsidP="00751F08">
            <w:pPr>
              <w:pStyle w:val="ListBullet"/>
              <w:rPr>
                <w:sz w:val="18"/>
                <w:szCs w:val="18"/>
              </w:rPr>
            </w:pPr>
            <w:r w:rsidRPr="00751F08">
              <w:rPr>
                <w:sz w:val="18"/>
                <w:szCs w:val="18"/>
              </w:rPr>
              <w:t>Developed a progressive web application using React.</w:t>
            </w:r>
          </w:p>
          <w:p w14:paraId="61FA65A3" w14:textId="071B8BBC" w:rsidR="00AF0E25" w:rsidRPr="00751F08" w:rsidRDefault="005603BD" w:rsidP="00751F08">
            <w:pPr>
              <w:pStyle w:val="ListBulle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Utilized</w:t>
            </w:r>
            <w:r w:rsidR="00AF0E25" w:rsidRPr="00751F08">
              <w:rPr>
                <w:sz w:val="18"/>
                <w:szCs w:val="18"/>
              </w:rPr>
              <w:t xml:space="preserve"> serverless functions (AWS Lambda) to authenticate users (OAuth).</w:t>
            </w:r>
          </w:p>
          <w:p w14:paraId="2A7C709D" w14:textId="5B2D2224" w:rsidR="00AF0E25" w:rsidRPr="00751F08" w:rsidRDefault="008A0FF9" w:rsidP="00751F08">
            <w:pPr>
              <w:pStyle w:val="ListBulle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Applied</w:t>
            </w:r>
            <w:r w:rsidR="00E1569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</w:t>
            </w:r>
            <w:r w:rsidR="00AF0E25" w:rsidRPr="00751F08">
              <w:rPr>
                <w:sz w:val="18"/>
                <w:szCs w:val="18"/>
              </w:rPr>
              <w:t>est-driven-development (Jest, Cucumber and Puppeteer).</w:t>
            </w:r>
          </w:p>
          <w:p w14:paraId="25629021" w14:textId="67AD0CB9" w:rsidR="00036450" w:rsidRPr="00751F08" w:rsidRDefault="00AF0E25" w:rsidP="00036450">
            <w:pPr>
              <w:pStyle w:val="Heading2"/>
              <w:rPr>
                <w:szCs w:val="22"/>
              </w:rPr>
            </w:pPr>
            <w:r w:rsidRPr="00751F08">
              <w:rPr>
                <w:szCs w:val="22"/>
              </w:rPr>
              <w:t>Professional experience</w:t>
            </w:r>
          </w:p>
          <w:p w14:paraId="2F7E192D" w14:textId="77777777" w:rsidR="00957206" w:rsidRPr="00751F08" w:rsidRDefault="00AF0E25" w:rsidP="00957206">
            <w:pPr>
              <w:pStyle w:val="Date"/>
              <w:rPr>
                <w:b/>
                <w:bCs/>
                <w:szCs w:val="18"/>
              </w:rPr>
            </w:pPr>
            <w:r w:rsidRPr="00751F08">
              <w:rPr>
                <w:b/>
                <w:bCs/>
                <w:szCs w:val="18"/>
              </w:rPr>
              <w:t xml:space="preserve">Merchandiser </w:t>
            </w:r>
            <w:r w:rsidR="009C3DFA" w:rsidRPr="00751F08">
              <w:rPr>
                <w:b/>
                <w:bCs/>
                <w:szCs w:val="18"/>
              </w:rPr>
              <w:t>–</w:t>
            </w:r>
            <w:r w:rsidRPr="00751F08">
              <w:rPr>
                <w:b/>
                <w:bCs/>
                <w:szCs w:val="18"/>
              </w:rPr>
              <w:t xml:space="preserve"> Arizona</w:t>
            </w:r>
            <w:r w:rsidR="009C3DFA" w:rsidRPr="00751F08">
              <w:rPr>
                <w:b/>
                <w:bCs/>
                <w:szCs w:val="18"/>
              </w:rPr>
              <w:t>, Woodbury NY</w:t>
            </w:r>
            <w:r w:rsidR="0034093B" w:rsidRPr="00751F08">
              <w:rPr>
                <w:b/>
                <w:bCs/>
                <w:szCs w:val="18"/>
              </w:rPr>
              <w:t xml:space="preserve"> </w:t>
            </w:r>
            <w:r w:rsidR="00957206" w:rsidRPr="00751F08">
              <w:rPr>
                <w:b/>
                <w:bCs/>
                <w:szCs w:val="18"/>
              </w:rPr>
              <w:t>/ January 2024 – Current</w:t>
            </w:r>
          </w:p>
          <w:p w14:paraId="3165E137" w14:textId="2178BD45" w:rsidR="009C3DFA" w:rsidRPr="00751F08" w:rsidRDefault="00B50C6C" w:rsidP="00751F08">
            <w:pPr>
              <w:pStyle w:val="ListBullet"/>
              <w:rPr>
                <w:sz w:val="18"/>
                <w:szCs w:val="18"/>
                <w:lang w:eastAsia="en-US"/>
              </w:rPr>
            </w:pPr>
            <w:r w:rsidRPr="00751F08">
              <w:rPr>
                <w:sz w:val="18"/>
                <w:szCs w:val="18"/>
                <w:lang w:eastAsia="en-US"/>
              </w:rPr>
              <w:t>Visited</w:t>
            </w:r>
            <w:r w:rsidR="009C3DFA" w:rsidRPr="00751F08">
              <w:rPr>
                <w:sz w:val="18"/>
                <w:szCs w:val="18"/>
                <w:lang w:eastAsia="en-US"/>
              </w:rPr>
              <w:t xml:space="preserve"> retail stores to ensure placement of Arizona products.</w:t>
            </w:r>
          </w:p>
          <w:p w14:paraId="097778D5" w14:textId="205D2BCB" w:rsidR="009C3DFA" w:rsidRPr="00751F08" w:rsidRDefault="009C3DFA" w:rsidP="00751F08">
            <w:pPr>
              <w:pStyle w:val="ListBullet"/>
              <w:rPr>
                <w:sz w:val="18"/>
                <w:szCs w:val="18"/>
                <w:lang w:eastAsia="en-US"/>
              </w:rPr>
            </w:pPr>
            <w:r w:rsidRPr="00751F08">
              <w:rPr>
                <w:sz w:val="18"/>
                <w:szCs w:val="18"/>
                <w:lang w:eastAsia="en-US"/>
              </w:rPr>
              <w:t>Maintained open and consistent communication with supervisors, providing real-time updates on store visits and activities to ensure seamless coordination and accountability.</w:t>
            </w:r>
          </w:p>
          <w:p w14:paraId="3E2E18BA" w14:textId="5B03DC39" w:rsidR="009C3DFA" w:rsidRPr="00751F08" w:rsidRDefault="00E040E9" w:rsidP="00751F08">
            <w:pPr>
              <w:pStyle w:val="ListBullet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Implemented </w:t>
            </w:r>
            <w:r w:rsidR="009C3DFA" w:rsidRPr="00751F08">
              <w:rPr>
                <w:sz w:val="18"/>
                <w:szCs w:val="18"/>
                <w:lang w:eastAsia="en-US"/>
              </w:rPr>
              <w:t>meticulous organization strategies for product displays and back stock.</w:t>
            </w:r>
          </w:p>
          <w:p w14:paraId="24A39F9F" w14:textId="200626C6" w:rsidR="009C3DFA" w:rsidRPr="00751F08" w:rsidRDefault="009C3DFA" w:rsidP="009C3DFA">
            <w:pPr>
              <w:rPr>
                <w:szCs w:val="18"/>
                <w:lang w:eastAsia="en-US"/>
              </w:rPr>
            </w:pPr>
            <w:r w:rsidRPr="00751F08">
              <w:rPr>
                <w:b/>
                <w:bCs/>
                <w:szCs w:val="18"/>
                <w:lang w:eastAsia="en-US"/>
              </w:rPr>
              <w:t>Boat Detailer – Lighthouse Marina, Riverhead NY</w:t>
            </w:r>
            <w:r w:rsidR="00646431" w:rsidRPr="00751F08">
              <w:rPr>
                <w:b/>
                <w:bCs/>
                <w:szCs w:val="18"/>
                <w:lang w:eastAsia="en-US"/>
              </w:rPr>
              <w:t xml:space="preserve"> / June 202</w:t>
            </w:r>
            <w:r w:rsidR="00B7689A">
              <w:rPr>
                <w:b/>
                <w:bCs/>
                <w:szCs w:val="18"/>
                <w:lang w:eastAsia="en-US"/>
              </w:rPr>
              <w:t>2</w:t>
            </w:r>
            <w:r w:rsidR="00646431" w:rsidRPr="00751F08">
              <w:rPr>
                <w:b/>
                <w:bCs/>
                <w:szCs w:val="18"/>
                <w:lang w:eastAsia="en-US"/>
              </w:rPr>
              <w:t>- June 202</w:t>
            </w:r>
            <w:r w:rsidR="00B7689A">
              <w:rPr>
                <w:b/>
                <w:bCs/>
                <w:szCs w:val="18"/>
                <w:lang w:eastAsia="en-US"/>
              </w:rPr>
              <w:t>3</w:t>
            </w:r>
          </w:p>
          <w:p w14:paraId="6061961C" w14:textId="77777777" w:rsidR="009C3DFA" w:rsidRPr="00751F08" w:rsidRDefault="009C3DFA" w:rsidP="00751F08">
            <w:pPr>
              <w:pStyle w:val="ListBullet"/>
              <w:rPr>
                <w:sz w:val="18"/>
                <w:szCs w:val="18"/>
                <w:lang w:eastAsia="en-US"/>
              </w:rPr>
            </w:pPr>
            <w:r w:rsidRPr="00751F08">
              <w:rPr>
                <w:sz w:val="18"/>
                <w:szCs w:val="18"/>
                <w:lang w:eastAsia="en-US"/>
              </w:rPr>
              <w:t>Delivered comprehensive boat detailing services to clientele at the marina.</w:t>
            </w:r>
          </w:p>
          <w:p w14:paraId="629BC80E" w14:textId="22A99FBB" w:rsidR="009C3DFA" w:rsidRPr="00751F08" w:rsidRDefault="009C3DFA" w:rsidP="00751F08">
            <w:pPr>
              <w:pStyle w:val="ListBullet"/>
              <w:rPr>
                <w:sz w:val="18"/>
                <w:szCs w:val="18"/>
                <w:lang w:eastAsia="en-US"/>
              </w:rPr>
            </w:pPr>
            <w:r w:rsidRPr="00751F08">
              <w:rPr>
                <w:sz w:val="18"/>
                <w:szCs w:val="18"/>
                <w:lang w:eastAsia="en-US"/>
              </w:rPr>
              <w:t>Assisted in marina maintenance operations.</w:t>
            </w:r>
          </w:p>
          <w:p w14:paraId="1AE7A0D1" w14:textId="586FBEDB" w:rsidR="009C3DFA" w:rsidRPr="00751F08" w:rsidRDefault="004C158E" w:rsidP="00751F08">
            <w:pPr>
              <w:pStyle w:val="ListBullet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Fueled</w:t>
            </w:r>
            <w:r w:rsidR="009C3DFA" w:rsidRPr="00751F08">
              <w:rPr>
                <w:sz w:val="18"/>
                <w:szCs w:val="18"/>
                <w:lang w:eastAsia="en-US"/>
              </w:rPr>
              <w:t xml:space="preserve"> boats</w:t>
            </w:r>
            <w:r w:rsidR="00E040E9">
              <w:rPr>
                <w:sz w:val="18"/>
                <w:szCs w:val="18"/>
                <w:lang w:eastAsia="en-US"/>
              </w:rPr>
              <w:t xml:space="preserve"> proficiently</w:t>
            </w:r>
            <w:r w:rsidR="009C3DFA" w:rsidRPr="00751F08">
              <w:rPr>
                <w:sz w:val="18"/>
                <w:szCs w:val="18"/>
                <w:lang w:eastAsia="en-US"/>
              </w:rPr>
              <w:t xml:space="preserve"> and provided exceptional customer service.</w:t>
            </w:r>
          </w:p>
          <w:p w14:paraId="4231EAC6" w14:textId="41448A9B" w:rsidR="009C3DFA" w:rsidRPr="00751F08" w:rsidRDefault="009C3DFA" w:rsidP="009C3DFA">
            <w:pPr>
              <w:rPr>
                <w:szCs w:val="18"/>
                <w:lang w:eastAsia="en-US"/>
              </w:rPr>
            </w:pPr>
            <w:r w:rsidRPr="00751F08">
              <w:rPr>
                <w:b/>
                <w:bCs/>
                <w:szCs w:val="18"/>
                <w:lang w:eastAsia="en-US"/>
              </w:rPr>
              <w:t>Seaman – United States Coast Guard, Jacksonville FL</w:t>
            </w:r>
            <w:r w:rsidR="00646431" w:rsidRPr="00751F08">
              <w:rPr>
                <w:b/>
                <w:bCs/>
                <w:szCs w:val="18"/>
                <w:lang w:eastAsia="en-US"/>
              </w:rPr>
              <w:t xml:space="preserve"> / May 2019- May 2022</w:t>
            </w:r>
          </w:p>
          <w:p w14:paraId="163D007A" w14:textId="5F8E2241" w:rsidR="00C229CC" w:rsidRPr="00751F08" w:rsidRDefault="00C229CC" w:rsidP="00751F08">
            <w:pPr>
              <w:pStyle w:val="ListBullet"/>
              <w:rPr>
                <w:sz w:val="18"/>
                <w:szCs w:val="18"/>
                <w:shd w:val="clear" w:color="auto" w:fill="FFFFFF"/>
              </w:rPr>
            </w:pPr>
            <w:r w:rsidRPr="00751F08">
              <w:rPr>
                <w:sz w:val="18"/>
                <w:szCs w:val="18"/>
                <w:shd w:val="clear" w:color="auto" w:fill="FFFFFF"/>
              </w:rPr>
              <w:t>Accumulated 946 days of Sea Service within the Coast Guard as a Seaman.</w:t>
            </w:r>
          </w:p>
          <w:p w14:paraId="56A0F4B2" w14:textId="77D82DF2" w:rsidR="00C229CC" w:rsidRPr="00751F08" w:rsidRDefault="00C229CC" w:rsidP="00751F08">
            <w:pPr>
              <w:pStyle w:val="ListBullet"/>
              <w:rPr>
                <w:sz w:val="18"/>
                <w:szCs w:val="18"/>
                <w:lang w:eastAsia="en-US"/>
              </w:rPr>
            </w:pPr>
            <w:r w:rsidRPr="00751F08">
              <w:rPr>
                <w:sz w:val="18"/>
                <w:szCs w:val="18"/>
                <w:lang w:eastAsia="en-US"/>
              </w:rPr>
              <w:t>Demonstrated exemplary leadership as the Petty Officer in Charge (POIC) and Boat Deck Captain.</w:t>
            </w:r>
          </w:p>
          <w:p w14:paraId="201C6491" w14:textId="4F036F9B" w:rsidR="00C229CC" w:rsidRPr="00751F08" w:rsidRDefault="00C229CC" w:rsidP="00751F08">
            <w:pPr>
              <w:pStyle w:val="ListBullet"/>
              <w:rPr>
                <w:sz w:val="18"/>
                <w:szCs w:val="18"/>
                <w:lang w:eastAsia="en-US"/>
              </w:rPr>
            </w:pPr>
            <w:r w:rsidRPr="00751F08">
              <w:rPr>
                <w:sz w:val="18"/>
                <w:szCs w:val="18"/>
                <w:lang w:eastAsia="en-US"/>
              </w:rPr>
              <w:t xml:space="preserve">Served as the official translator </w:t>
            </w:r>
            <w:r w:rsidR="00C23D18">
              <w:rPr>
                <w:sz w:val="18"/>
                <w:szCs w:val="18"/>
                <w:lang w:eastAsia="en-US"/>
              </w:rPr>
              <w:t xml:space="preserve">(Spanish to English) </w:t>
            </w:r>
            <w:r w:rsidRPr="00751F08">
              <w:rPr>
                <w:sz w:val="18"/>
                <w:szCs w:val="18"/>
                <w:lang w:eastAsia="en-US"/>
              </w:rPr>
              <w:t>during migrant or drug-related missions.</w:t>
            </w:r>
          </w:p>
          <w:p w14:paraId="2A8FEAAB" w14:textId="77777777" w:rsidR="009C3DFA" w:rsidRPr="009C3DFA" w:rsidRDefault="009C3DFA" w:rsidP="009C3DFA">
            <w:pPr>
              <w:rPr>
                <w:b/>
                <w:bCs/>
                <w:lang w:eastAsia="en-US"/>
              </w:rPr>
            </w:pPr>
          </w:p>
          <w:p w14:paraId="513FF730" w14:textId="74CE0479" w:rsidR="00036450" w:rsidRPr="004D3011" w:rsidRDefault="00036450" w:rsidP="00AF0E25">
            <w:pPr>
              <w:rPr>
                <w:color w:val="FFFFFF" w:themeColor="background1"/>
              </w:rPr>
            </w:pPr>
          </w:p>
        </w:tc>
      </w:tr>
    </w:tbl>
    <w:p w14:paraId="3861A5CB" w14:textId="77777777" w:rsidR="00C229CC" w:rsidRDefault="00C229CC" w:rsidP="000C45FF">
      <w:pPr>
        <w:tabs>
          <w:tab w:val="left" w:pos="990"/>
        </w:tabs>
      </w:pPr>
    </w:p>
    <w:sectPr w:rsidR="00C229CC" w:rsidSect="006A45C8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EEA87" w14:textId="77777777" w:rsidR="006A45C8" w:rsidRDefault="006A45C8" w:rsidP="000C45FF">
      <w:r>
        <w:separator/>
      </w:r>
    </w:p>
  </w:endnote>
  <w:endnote w:type="continuationSeparator" w:id="0">
    <w:p w14:paraId="40699E16" w14:textId="77777777" w:rsidR="006A45C8" w:rsidRDefault="006A45C8" w:rsidP="000C45FF">
      <w:r>
        <w:continuationSeparator/>
      </w:r>
    </w:p>
  </w:endnote>
  <w:endnote w:type="continuationNotice" w:id="1">
    <w:p w14:paraId="42608FF8" w14:textId="77777777" w:rsidR="006A45C8" w:rsidRDefault="006A45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D9AF8" w14:textId="77777777" w:rsidR="006A45C8" w:rsidRDefault="006A45C8" w:rsidP="000C45FF">
      <w:r>
        <w:separator/>
      </w:r>
    </w:p>
  </w:footnote>
  <w:footnote w:type="continuationSeparator" w:id="0">
    <w:p w14:paraId="14651471" w14:textId="77777777" w:rsidR="006A45C8" w:rsidRDefault="006A45C8" w:rsidP="000C45FF">
      <w:r>
        <w:continuationSeparator/>
      </w:r>
    </w:p>
  </w:footnote>
  <w:footnote w:type="continuationNotice" w:id="1">
    <w:p w14:paraId="6A6AB6B4" w14:textId="77777777" w:rsidR="006A45C8" w:rsidRDefault="006A45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C7C03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0ED8CCE" wp14:editId="543F91C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170B313B"/>
    <w:multiLevelType w:val="hybridMultilevel"/>
    <w:tmpl w:val="E91C8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10C52"/>
    <w:multiLevelType w:val="hybridMultilevel"/>
    <w:tmpl w:val="901A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269153">
    <w:abstractNumId w:val="0"/>
  </w:num>
  <w:num w:numId="2" w16cid:durableId="67582993">
    <w:abstractNumId w:val="1"/>
  </w:num>
  <w:num w:numId="3" w16cid:durableId="1979332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91B"/>
    <w:rsid w:val="00001F73"/>
    <w:rsid w:val="0003329A"/>
    <w:rsid w:val="00036450"/>
    <w:rsid w:val="00094499"/>
    <w:rsid w:val="000C45FF"/>
    <w:rsid w:val="000E2A01"/>
    <w:rsid w:val="000E3FD1"/>
    <w:rsid w:val="00112054"/>
    <w:rsid w:val="00120230"/>
    <w:rsid w:val="001317D8"/>
    <w:rsid w:val="001525E1"/>
    <w:rsid w:val="00180329"/>
    <w:rsid w:val="0019001F"/>
    <w:rsid w:val="001A74A5"/>
    <w:rsid w:val="001B2ABD"/>
    <w:rsid w:val="001E0391"/>
    <w:rsid w:val="001E1759"/>
    <w:rsid w:val="001E61C6"/>
    <w:rsid w:val="001F1ECC"/>
    <w:rsid w:val="002400EB"/>
    <w:rsid w:val="00256CF7"/>
    <w:rsid w:val="00281FD5"/>
    <w:rsid w:val="002D59E5"/>
    <w:rsid w:val="002F4BCD"/>
    <w:rsid w:val="0030481B"/>
    <w:rsid w:val="003156FC"/>
    <w:rsid w:val="00320718"/>
    <w:rsid w:val="003254B5"/>
    <w:rsid w:val="0034093B"/>
    <w:rsid w:val="0037121F"/>
    <w:rsid w:val="0037537D"/>
    <w:rsid w:val="003910D8"/>
    <w:rsid w:val="003A6B7D"/>
    <w:rsid w:val="003B06CA"/>
    <w:rsid w:val="004071FC"/>
    <w:rsid w:val="00445947"/>
    <w:rsid w:val="004813B3"/>
    <w:rsid w:val="00496591"/>
    <w:rsid w:val="004C158E"/>
    <w:rsid w:val="004C63E4"/>
    <w:rsid w:val="004D3011"/>
    <w:rsid w:val="00520077"/>
    <w:rsid w:val="005262AC"/>
    <w:rsid w:val="005603BD"/>
    <w:rsid w:val="00564179"/>
    <w:rsid w:val="005C70DE"/>
    <w:rsid w:val="005E39D5"/>
    <w:rsid w:val="00600670"/>
    <w:rsid w:val="0062123A"/>
    <w:rsid w:val="006339BC"/>
    <w:rsid w:val="00646431"/>
    <w:rsid w:val="00646E75"/>
    <w:rsid w:val="006771D0"/>
    <w:rsid w:val="00690272"/>
    <w:rsid w:val="006A45C8"/>
    <w:rsid w:val="00715FCB"/>
    <w:rsid w:val="00743101"/>
    <w:rsid w:val="00751F08"/>
    <w:rsid w:val="00764C9F"/>
    <w:rsid w:val="007775E1"/>
    <w:rsid w:val="007867A0"/>
    <w:rsid w:val="007927F5"/>
    <w:rsid w:val="007B3466"/>
    <w:rsid w:val="00802CA0"/>
    <w:rsid w:val="00824E5B"/>
    <w:rsid w:val="00835BE8"/>
    <w:rsid w:val="00857513"/>
    <w:rsid w:val="008A0FF9"/>
    <w:rsid w:val="009260CD"/>
    <w:rsid w:val="00940A66"/>
    <w:rsid w:val="00952C25"/>
    <w:rsid w:val="00957206"/>
    <w:rsid w:val="009C3DFA"/>
    <w:rsid w:val="009D6539"/>
    <w:rsid w:val="00A2118D"/>
    <w:rsid w:val="00A53ED4"/>
    <w:rsid w:val="00A94292"/>
    <w:rsid w:val="00AA7989"/>
    <w:rsid w:val="00AD0A50"/>
    <w:rsid w:val="00AD76E2"/>
    <w:rsid w:val="00AF0E25"/>
    <w:rsid w:val="00B20152"/>
    <w:rsid w:val="00B359E4"/>
    <w:rsid w:val="00B41C6C"/>
    <w:rsid w:val="00B50C6C"/>
    <w:rsid w:val="00B57D98"/>
    <w:rsid w:val="00B70850"/>
    <w:rsid w:val="00B7689A"/>
    <w:rsid w:val="00BA491B"/>
    <w:rsid w:val="00C066B6"/>
    <w:rsid w:val="00C229CC"/>
    <w:rsid w:val="00C23D18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A5816"/>
    <w:rsid w:val="00DD172A"/>
    <w:rsid w:val="00DF278A"/>
    <w:rsid w:val="00DF6B36"/>
    <w:rsid w:val="00E040E9"/>
    <w:rsid w:val="00E15690"/>
    <w:rsid w:val="00E25A26"/>
    <w:rsid w:val="00E4381A"/>
    <w:rsid w:val="00E50619"/>
    <w:rsid w:val="00E55D74"/>
    <w:rsid w:val="00EC0AA4"/>
    <w:rsid w:val="00F60274"/>
    <w:rsid w:val="00F77FB9"/>
    <w:rsid w:val="00FB068F"/>
    <w:rsid w:val="00FB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DCDFF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10"/>
    <w:unhideWhenUsed/>
    <w:rsid w:val="009C3DFA"/>
    <w:pPr>
      <w:numPr>
        <w:numId w:val="1"/>
      </w:numPr>
      <w:spacing w:before="100" w:after="200" w:line="288" w:lineRule="auto"/>
      <w:contextualSpacing/>
    </w:pPr>
    <w:rPr>
      <w:sz w:val="20"/>
      <w:szCs w:val="20"/>
    </w:rPr>
  </w:style>
  <w:style w:type="paragraph" w:styleId="ListParagraph">
    <w:name w:val="List Paragraph"/>
    <w:basedOn w:val="Normal"/>
    <w:uiPriority w:val="34"/>
    <w:semiHidden/>
    <w:qFormat/>
    <w:rsid w:val="00C22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cmpgdev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Vicmpg2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icmp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mp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20DD22AA7E41A899DCFBCD977D2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80D2E-A73E-40A3-AD5D-D951C9A5F594}"/>
      </w:docPartPr>
      <w:docPartBody>
        <w:p w:rsidR="0091023F" w:rsidRDefault="0091023F">
          <w:pPr>
            <w:pStyle w:val="FC20DD22AA7E41A899DCFBCD977D276D"/>
          </w:pPr>
          <w:r w:rsidRPr="00D5459D">
            <w:t>Profile</w:t>
          </w:r>
        </w:p>
      </w:docPartBody>
    </w:docPart>
    <w:docPart>
      <w:docPartPr>
        <w:name w:val="AA62547F09A4457680B75A05E1D6D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82971-CD1A-43D2-B09F-80B7B3AB7C95}"/>
      </w:docPartPr>
      <w:docPartBody>
        <w:p w:rsidR="0091023F" w:rsidRDefault="0091023F">
          <w:pPr>
            <w:pStyle w:val="AA62547F09A4457680B75A05E1D6D5D2"/>
          </w:pPr>
          <w:r w:rsidRPr="00CB0055">
            <w:t>Contact</w:t>
          </w:r>
        </w:p>
      </w:docPartBody>
    </w:docPart>
    <w:docPart>
      <w:docPartPr>
        <w:name w:val="B76B9BDF554A48C5802BB1EA38A6D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73C90-865A-4F40-B621-91D1D7A9F4F4}"/>
      </w:docPartPr>
      <w:docPartBody>
        <w:p w:rsidR="0091023F" w:rsidRDefault="0091023F">
          <w:pPr>
            <w:pStyle w:val="B76B9BDF554A48C5802BB1EA38A6DFF5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3F"/>
    <w:rsid w:val="00300AF5"/>
    <w:rsid w:val="003F3741"/>
    <w:rsid w:val="007E6DE8"/>
    <w:rsid w:val="0082051D"/>
    <w:rsid w:val="008D70E2"/>
    <w:rsid w:val="0091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91023F"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20DD22AA7E41A899DCFBCD977D276D">
    <w:name w:val="FC20DD22AA7E41A899DCFBCD977D276D"/>
  </w:style>
  <w:style w:type="paragraph" w:customStyle="1" w:styleId="AA62547F09A4457680B75A05E1D6D5D2">
    <w:name w:val="AA62547F09A4457680B75A05E1D6D5D2"/>
  </w:style>
  <w:style w:type="character" w:styleId="Hyperlink">
    <w:name w:val="Hyperlink"/>
    <w:basedOn w:val="DefaultParagraphFont"/>
    <w:uiPriority w:val="99"/>
    <w:unhideWhenUsed/>
    <w:rsid w:val="0091023F"/>
    <w:rPr>
      <w:color w:val="BF4E14" w:themeColor="accent2" w:themeShade="BF"/>
      <w:u w:val="single"/>
    </w:rPr>
  </w:style>
  <w:style w:type="paragraph" w:customStyle="1" w:styleId="B76B9BDF554A48C5802BB1EA38A6DFF5">
    <w:name w:val="B76B9BDF554A48C5802BB1EA38A6DFF5"/>
  </w:style>
  <w:style w:type="character" w:customStyle="1" w:styleId="Heading2Char">
    <w:name w:val="Heading 2 Char"/>
    <w:basedOn w:val="DefaultParagraphFont"/>
    <w:link w:val="Heading2"/>
    <w:uiPriority w:val="9"/>
    <w:rsid w:val="0091023F"/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BAFBB-68DF-45B6-AE24-585A31C59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0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2024-03-01T22:43:00Z</dcterms:created>
  <dcterms:modified xsi:type="dcterms:W3CDTF">2024-03-15T21:05:00Z</dcterms:modified>
</cp:coreProperties>
</file>